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8D58" w14:textId="77777777" w:rsidR="002021A0" w:rsidRPr="002021A0" w:rsidRDefault="00293782" w:rsidP="001A3D83">
      <w:pPr>
        <w:pStyle w:val="Graphicsanchor"/>
      </w:pP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1569" behindDoc="0" locked="1" layoutInCell="1" allowOverlap="1" wp14:anchorId="775EE16A" wp14:editId="0DFA84E4">
                <wp:simplePos x="0" y="0"/>
                <wp:positionH relativeFrom="column">
                  <wp:posOffset>248285</wp:posOffset>
                </wp:positionH>
                <wp:positionV relativeFrom="page">
                  <wp:posOffset>1885950</wp:posOffset>
                </wp:positionV>
                <wp:extent cx="160909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D11FB" w14:textId="38D71453" w:rsidR="00293782" w:rsidRPr="00581C0D" w:rsidRDefault="00581C0D" w:rsidP="00872564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+91 8218420041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EE16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9.55pt;margin-top:148.5pt;width:126.7pt;height:20.4pt;z-index:251671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" filled="f" stroked="f">
                <v:textbox inset="1.2mm,,1mm">
                  <w:txbxContent>
                    <w:p w14:paraId="3CDD11FB" w14:textId="38D71453" w:rsidR="00293782" w:rsidRPr="00581C0D" w:rsidRDefault="00581C0D" w:rsidP="00872564">
                      <w:pPr>
                        <w:pStyle w:val="NoSpacing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+91 8218420041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2593" behindDoc="0" locked="1" layoutInCell="1" allowOverlap="1" wp14:anchorId="5EC8C929" wp14:editId="57DA1BC9">
                <wp:simplePos x="0" y="0"/>
                <wp:positionH relativeFrom="column">
                  <wp:posOffset>248285</wp:posOffset>
                </wp:positionH>
                <wp:positionV relativeFrom="page">
                  <wp:posOffset>2267585</wp:posOffset>
                </wp:positionV>
                <wp:extent cx="160909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1E46" w14:textId="7B08E32B" w:rsidR="00293782" w:rsidRPr="00581C0D" w:rsidRDefault="00581C0D" w:rsidP="00872564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rrsjrana01469@gmail.com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C929" id="Text Box 26" o:spid="_x0000_s1027" type="#_x0000_t202" style="position:absolute;margin-left:19.55pt;margin-top:178.55pt;width:126.7pt;height:20.4pt;z-index:251672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" filled="f" stroked="f">
                <v:textbox inset="1.2mm,,1mm">
                  <w:txbxContent>
                    <w:p w14:paraId="295A1E46" w14:textId="7B08E32B" w:rsidR="00293782" w:rsidRPr="00581C0D" w:rsidRDefault="00581C0D" w:rsidP="00872564">
                      <w:pPr>
                        <w:pStyle w:val="NoSpacing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rrsjrana01469@gmail.com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6568CB74" wp14:editId="00520E64">
                <wp:simplePos x="0" y="0"/>
                <wp:positionH relativeFrom="column">
                  <wp:posOffset>250825</wp:posOffset>
                </wp:positionH>
                <wp:positionV relativeFrom="page">
                  <wp:posOffset>2649855</wp:posOffset>
                </wp:positionV>
                <wp:extent cx="160909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70502" w14:textId="1EFFE6BA" w:rsidR="00293782" w:rsidRPr="00293782" w:rsidRDefault="00293782" w:rsidP="0087256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CB74" id="Text Box 27" o:spid="_x0000_s1028" type="#_x0000_t202" style="position:absolute;margin-left:19.75pt;margin-top:208.65pt;width:126.7pt;height:21pt;z-index:251673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" filled="f" stroked="f">
                <v:textbox inset="1.2mm,,1mm">
                  <w:txbxContent>
                    <w:p w14:paraId="49B70502" w14:textId="1EFFE6BA" w:rsidR="00293782" w:rsidRPr="00293782" w:rsidRDefault="00293782" w:rsidP="00872564">
                      <w:pPr>
                        <w:pStyle w:val="NoSpacing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66FEBF5C" wp14:editId="56000CA1">
                <wp:simplePos x="0" y="0"/>
                <wp:positionH relativeFrom="column">
                  <wp:posOffset>248285</wp:posOffset>
                </wp:positionH>
                <wp:positionV relativeFrom="page">
                  <wp:posOffset>1501140</wp:posOffset>
                </wp:positionV>
                <wp:extent cx="1609090" cy="259715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8B334" w14:textId="18129EEF" w:rsidR="00293782" w:rsidRPr="00581C0D" w:rsidRDefault="00581C0D" w:rsidP="00872564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Haridwar, (U.K.),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BF5C" id="Text Box 29" o:spid="_x0000_s1029" type="#_x0000_t202" style="position:absolute;margin-left:19.55pt;margin-top:118.2pt;width:126.7pt;height:20.45pt;z-index:251674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" filled="f" stroked="f">
                <v:textbox inset="1.2mm,,1mm">
                  <w:txbxContent>
                    <w:p w14:paraId="1CE8B334" w14:textId="18129EEF" w:rsidR="00293782" w:rsidRPr="00581C0D" w:rsidRDefault="00581C0D" w:rsidP="00872564">
                      <w:pPr>
                        <w:pStyle w:val="NoSpacing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Haridwar, (U.K.), India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g">
            <w:drawing>
              <wp:anchor distT="0" distB="0" distL="114300" distR="114300" simplePos="0" relativeHeight="251669521" behindDoc="0" locked="1" layoutInCell="1" allowOverlap="1" wp14:anchorId="5AF16D67" wp14:editId="6D1CFA55">
                <wp:simplePos x="0" y="0"/>
                <wp:positionH relativeFrom="page">
                  <wp:posOffset>400050</wp:posOffset>
                </wp:positionH>
                <wp:positionV relativeFrom="page">
                  <wp:posOffset>1485900</wp:posOffset>
                </wp:positionV>
                <wp:extent cx="264795" cy="1026160"/>
                <wp:effectExtent l="0" t="0" r="1905" b="2540"/>
                <wp:wrapNone/>
                <wp:docPr id="545224363" name="Group 17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" cy="1026160"/>
                          <a:chOff x="0" y="0"/>
                          <a:chExt cx="262255" cy="1024255"/>
                        </a:xfrm>
                      </wpg:grpSpPr>
                      <pic:pic xmlns:pic="http://schemas.openxmlformats.org/drawingml/2006/picture">
                        <pic:nvPicPr>
                          <pic:cNvPr id="613390442" name="Graphic 3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755539" name="Graphic 3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622893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DA7A9" id="Group 17" o:spid="_x0000_s1026" alt="Contact info icons" style="position:absolute;margin-left:31.5pt;margin-top:117pt;width:20.85pt;height:80.8pt;z-index:251669521;mso-position-horizontal-relative:page;mso-position-vertical-relative:page;mso-width-relative:margin;mso-height-relative:margin" coordsize="2622,1024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0" o:spid="_x0000_s1027" type="#_x0000_t75" style="position:absolute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">
                  <v:imagedata r:id="rId15" o:title=""/>
                </v:shape>
                <v:shape id="Graphic 31" o:spid="_x0000_s1028" type="#_x0000_t75" style="position:absolute;top:762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">
                  <v:imagedata r:id="rId16" o:title=""/>
                </v:shape>
                <v:shape id="Graphic 34" o:spid="_x0000_s1029" type="#_x0000_t75" style="position:absolute;top:381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">
                  <v:imagedata r:id="rId17" o:title=""/>
                </v:shape>
                <w10:wrap anchorx="page" anchory="page"/>
                <w10:anchorlock/>
              </v:group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4401" behindDoc="0" locked="1" layoutInCell="1" allowOverlap="1" wp14:anchorId="2370BF27" wp14:editId="376209C5">
                <wp:simplePos x="0" y="0"/>
                <wp:positionH relativeFrom="page">
                  <wp:posOffset>2407920</wp:posOffset>
                </wp:positionH>
                <wp:positionV relativeFrom="page">
                  <wp:posOffset>1501140</wp:posOffset>
                </wp:positionV>
                <wp:extent cx="4909820" cy="8162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816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2BFF" w14:textId="4B6A7097" w:rsidR="001A3D83" w:rsidRPr="001A3D83" w:rsidRDefault="00581C0D" w:rsidP="001A3D83">
                            <w:pPr>
                              <w:pStyle w:val="Heading2"/>
                            </w:pPr>
                            <w:r>
                              <w:t>25 April 2025</w:t>
                            </w:r>
                          </w:p>
                          <w:p w14:paraId="67CAE4E7" w14:textId="2FCD8B26" w:rsidR="00581C0D" w:rsidRDefault="00581C0D" w:rsidP="001A3D83">
                            <w:r>
                              <w:t>H.R. Manager</w:t>
                            </w:r>
                          </w:p>
                          <w:p w14:paraId="55F50C29" w14:textId="5967378C" w:rsidR="001A3D83" w:rsidRPr="001A3D83" w:rsidRDefault="00581C0D" w:rsidP="001A3D83">
                            <w:r>
                              <w:t>ABC company</w:t>
                            </w:r>
                          </w:p>
                          <w:p w14:paraId="34E0769C" w14:textId="4AC874C7" w:rsidR="001A3D83" w:rsidRPr="001A3D83" w:rsidRDefault="00581C0D" w:rsidP="001A3D83">
                            <w:r>
                              <w:t>24/3 Lane-3, Noida</w:t>
                            </w:r>
                          </w:p>
                          <w:p w14:paraId="2232FFDD" w14:textId="77777777" w:rsidR="001A3D83" w:rsidRDefault="001A3D83" w:rsidP="001A3D83"/>
                          <w:p w14:paraId="3CA3B212" w14:textId="3B156E03" w:rsidR="00581C0D" w:rsidRPr="001A3D83" w:rsidRDefault="00581C0D" w:rsidP="001A3D83">
                            <w:r>
                              <w:t>Respected Sir,</w:t>
                            </w:r>
                          </w:p>
                          <w:p w14:paraId="03E6B577" w14:textId="77777777" w:rsidR="00581C0D" w:rsidRDefault="00581C0D" w:rsidP="001A3D83">
                            <w:r>
                              <w:t xml:space="preserve">Are you looking for a Java Developer who can make an immediate impact at your </w:t>
                            </w:r>
                            <w:proofErr w:type="gramStart"/>
                            <w:r>
                              <w:t>company ?</w:t>
                            </w:r>
                            <w:proofErr w:type="gramEnd"/>
                            <w:r>
                              <w:t xml:space="preserve"> Look no more – I am the Java Developer you have been searching for.</w:t>
                            </w:r>
                          </w:p>
                          <w:p w14:paraId="697715FB" w14:textId="77777777" w:rsidR="00581C0D" w:rsidRDefault="00581C0D" w:rsidP="001A3D83"/>
                          <w:p w14:paraId="0B0CFF06" w14:textId="59BCD33D" w:rsidR="00F73987" w:rsidRDefault="00581C0D" w:rsidP="001A3D83">
                            <w:r>
                              <w:t xml:space="preserve">As a Graduate </w:t>
                            </w:r>
                            <w:r w:rsidR="00F73987">
                              <w:t xml:space="preserve">of Computer Science &amp; Engineering </w:t>
                            </w:r>
                            <w:r w:rsidR="00583A8B">
                              <w:t>and</w:t>
                            </w:r>
                            <w:r w:rsidR="00F73987">
                              <w:t xml:space="preserve"> having good experience in various projects, I am confident that I can add value to your team by contributing my full effort. From day one, I will work with my full effort &amp; dedication for the company.</w:t>
                            </w:r>
                          </w:p>
                          <w:p w14:paraId="7C99AFCD" w14:textId="77777777" w:rsidR="00F73987" w:rsidRDefault="00F73987" w:rsidP="001A3D83"/>
                          <w:p w14:paraId="0FFA0466" w14:textId="12B90E8B" w:rsidR="001A3D83" w:rsidRDefault="00F73987" w:rsidP="001A3D83">
                            <w:r>
                              <w:t xml:space="preserve">But don’t take my words for it – my achievements justify it. Throughout my academic years, I have made various Java based Projects as a team head. These accomplishments demonstrate my ability to JAVA Development, and I am excited to bring </w:t>
                            </w:r>
                            <w:r w:rsidR="00583A8B">
                              <w:t>the same to your organization.</w:t>
                            </w:r>
                          </w:p>
                          <w:p w14:paraId="33D2D93A" w14:textId="77777777" w:rsidR="00583A8B" w:rsidRDefault="00583A8B" w:rsidP="001A3D83"/>
                          <w:p w14:paraId="6482B35C" w14:textId="37D7DECA" w:rsidR="00583A8B" w:rsidRDefault="00583A8B" w:rsidP="001A3D83">
                            <w:r>
                              <w:t>What sets me apart from other candidates is my unique combination of dedication, hard-working and consistency. I am confident that my skills will be the valuable and make a positive impact on your team.</w:t>
                            </w:r>
                          </w:p>
                          <w:p w14:paraId="3A32C814" w14:textId="77777777" w:rsidR="00583A8B" w:rsidRDefault="00583A8B" w:rsidP="001A3D83"/>
                          <w:p w14:paraId="0FEFE4EB" w14:textId="77777777" w:rsidR="00583A8B" w:rsidRDefault="00583A8B" w:rsidP="001A3D83">
                            <w:r>
                              <w:t xml:space="preserve">In closing, I am excited to join your company and contribute my skills to its success. </w:t>
                            </w:r>
                          </w:p>
                          <w:p w14:paraId="2F2E55E6" w14:textId="3CD9F099" w:rsidR="00583A8B" w:rsidRPr="001A3D83" w:rsidRDefault="00583A8B" w:rsidP="001A3D83">
                            <w:proofErr w:type="spellStart"/>
                            <w:r>
                              <w:t>Thankyou</w:t>
                            </w:r>
                            <w:proofErr w:type="spellEnd"/>
                            <w:r>
                              <w:t xml:space="preserve"> for considering my application, and I look forward to hearing from you soon.</w:t>
                            </w:r>
                          </w:p>
                          <w:p w14:paraId="05877C26" w14:textId="77777777" w:rsidR="001A3D83" w:rsidRPr="001A3D83" w:rsidRDefault="001A3D83" w:rsidP="001A3D83"/>
                          <w:p w14:paraId="528C61AD" w14:textId="77777777" w:rsidR="00583A8B" w:rsidRDefault="00583A8B" w:rsidP="001A3D83"/>
                          <w:p w14:paraId="39B26F09" w14:textId="012DBBDB" w:rsidR="001A3D83" w:rsidRPr="001A3D83" w:rsidRDefault="001A3D83" w:rsidP="001A3D83">
                            <w:r w:rsidRPr="001A3D83">
                              <w:t>Sincerely,</w:t>
                            </w:r>
                          </w:p>
                          <w:p w14:paraId="0D5A6CB6" w14:textId="77777777" w:rsidR="001A3D83" w:rsidRPr="001A3D83" w:rsidRDefault="001A3D83" w:rsidP="001A3D83"/>
                          <w:p w14:paraId="61093DAF" w14:textId="0579428B" w:rsidR="001A3D83" w:rsidRPr="001A3D83" w:rsidRDefault="00581C0D" w:rsidP="001A3D83">
                            <w:pPr>
                              <w:pStyle w:val="Heading3"/>
                            </w:pPr>
                            <w:r>
                              <w:t>Lakshya Rana</w:t>
                            </w:r>
                          </w:p>
                          <w:p w14:paraId="3A904BED" w14:textId="12AEDD29" w:rsidR="002021A0" w:rsidRPr="001A3D83" w:rsidRDefault="00581C0D" w:rsidP="001A3D83">
                            <w:r>
                              <w:t>Lakshya 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BF27" id="Text Box 2" o:spid="_x0000_s1030" type="#_x0000_t202" style="position:absolute;margin-left:189.6pt;margin-top:118.2pt;width:386.6pt;height:642.7pt;z-index:251664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" filled="f" stroked="f">
                <v:textbox>
                  <w:txbxContent>
                    <w:p w14:paraId="240A2BFF" w14:textId="4B6A7097" w:rsidR="001A3D83" w:rsidRPr="001A3D83" w:rsidRDefault="00581C0D" w:rsidP="001A3D83">
                      <w:pPr>
                        <w:pStyle w:val="Heading2"/>
                      </w:pPr>
                      <w:r>
                        <w:t>25 April 2025</w:t>
                      </w:r>
                    </w:p>
                    <w:p w14:paraId="67CAE4E7" w14:textId="2FCD8B26" w:rsidR="00581C0D" w:rsidRDefault="00581C0D" w:rsidP="001A3D83">
                      <w:r>
                        <w:t>H.R. Manager</w:t>
                      </w:r>
                    </w:p>
                    <w:p w14:paraId="55F50C29" w14:textId="5967378C" w:rsidR="001A3D83" w:rsidRPr="001A3D83" w:rsidRDefault="00581C0D" w:rsidP="001A3D83">
                      <w:r>
                        <w:t>ABC company</w:t>
                      </w:r>
                    </w:p>
                    <w:p w14:paraId="34E0769C" w14:textId="4AC874C7" w:rsidR="001A3D83" w:rsidRPr="001A3D83" w:rsidRDefault="00581C0D" w:rsidP="001A3D83">
                      <w:r>
                        <w:t>24/3 Lane-3, Noida</w:t>
                      </w:r>
                    </w:p>
                    <w:p w14:paraId="2232FFDD" w14:textId="77777777" w:rsidR="001A3D83" w:rsidRDefault="001A3D83" w:rsidP="001A3D83"/>
                    <w:p w14:paraId="3CA3B212" w14:textId="3B156E03" w:rsidR="00581C0D" w:rsidRPr="001A3D83" w:rsidRDefault="00581C0D" w:rsidP="001A3D83">
                      <w:r>
                        <w:t>Respected Sir,</w:t>
                      </w:r>
                    </w:p>
                    <w:p w14:paraId="03E6B577" w14:textId="77777777" w:rsidR="00581C0D" w:rsidRDefault="00581C0D" w:rsidP="001A3D83">
                      <w:r>
                        <w:t xml:space="preserve">Are you looking for a Java Developer who can make an immediate impact at your </w:t>
                      </w:r>
                      <w:proofErr w:type="gramStart"/>
                      <w:r>
                        <w:t>company ?</w:t>
                      </w:r>
                      <w:proofErr w:type="gramEnd"/>
                      <w:r>
                        <w:t xml:space="preserve"> Look no more – I am the Java Developer you have been searching for.</w:t>
                      </w:r>
                    </w:p>
                    <w:p w14:paraId="697715FB" w14:textId="77777777" w:rsidR="00581C0D" w:rsidRDefault="00581C0D" w:rsidP="001A3D83"/>
                    <w:p w14:paraId="0B0CFF06" w14:textId="59BCD33D" w:rsidR="00F73987" w:rsidRDefault="00581C0D" w:rsidP="001A3D83">
                      <w:r>
                        <w:t xml:space="preserve">As a Graduate </w:t>
                      </w:r>
                      <w:r w:rsidR="00F73987">
                        <w:t xml:space="preserve">of Computer Science &amp; Engineering </w:t>
                      </w:r>
                      <w:r w:rsidR="00583A8B">
                        <w:t>and</w:t>
                      </w:r>
                      <w:r w:rsidR="00F73987">
                        <w:t xml:space="preserve"> having good experience in various projects, I am confident that I can add value to your team by contributing my full effort. From day one, I will work with my full effort &amp; dedication for the company.</w:t>
                      </w:r>
                    </w:p>
                    <w:p w14:paraId="7C99AFCD" w14:textId="77777777" w:rsidR="00F73987" w:rsidRDefault="00F73987" w:rsidP="001A3D83"/>
                    <w:p w14:paraId="0FFA0466" w14:textId="12B90E8B" w:rsidR="001A3D83" w:rsidRDefault="00F73987" w:rsidP="001A3D83">
                      <w:r>
                        <w:t xml:space="preserve">But don’t take my words for it – my achievements justify it. Throughout my academic years, I have made various Java based Projects as a team head. These accomplishments demonstrate my ability to JAVA Development, and I am excited to bring </w:t>
                      </w:r>
                      <w:r w:rsidR="00583A8B">
                        <w:t>the same to your organization.</w:t>
                      </w:r>
                    </w:p>
                    <w:p w14:paraId="33D2D93A" w14:textId="77777777" w:rsidR="00583A8B" w:rsidRDefault="00583A8B" w:rsidP="001A3D83"/>
                    <w:p w14:paraId="6482B35C" w14:textId="37D7DECA" w:rsidR="00583A8B" w:rsidRDefault="00583A8B" w:rsidP="001A3D83">
                      <w:r>
                        <w:t>What sets me apart from other candidates is my unique combination of dedication, hard-working and consistency. I am confident that my skills will be the valuable and make a positive impact on your team.</w:t>
                      </w:r>
                    </w:p>
                    <w:p w14:paraId="3A32C814" w14:textId="77777777" w:rsidR="00583A8B" w:rsidRDefault="00583A8B" w:rsidP="001A3D83"/>
                    <w:p w14:paraId="0FEFE4EB" w14:textId="77777777" w:rsidR="00583A8B" w:rsidRDefault="00583A8B" w:rsidP="001A3D83">
                      <w:r>
                        <w:t xml:space="preserve">In closing, I am excited to join your company and contribute my skills to its success. </w:t>
                      </w:r>
                    </w:p>
                    <w:p w14:paraId="2F2E55E6" w14:textId="3CD9F099" w:rsidR="00583A8B" w:rsidRPr="001A3D83" w:rsidRDefault="00583A8B" w:rsidP="001A3D83">
                      <w:proofErr w:type="spellStart"/>
                      <w:r>
                        <w:t>Thankyou</w:t>
                      </w:r>
                      <w:proofErr w:type="spellEnd"/>
                      <w:r>
                        <w:t xml:space="preserve"> for considering my application, and I look forward to hearing from you soon.</w:t>
                      </w:r>
                    </w:p>
                    <w:p w14:paraId="05877C26" w14:textId="77777777" w:rsidR="001A3D83" w:rsidRPr="001A3D83" w:rsidRDefault="001A3D83" w:rsidP="001A3D83"/>
                    <w:p w14:paraId="528C61AD" w14:textId="77777777" w:rsidR="00583A8B" w:rsidRDefault="00583A8B" w:rsidP="001A3D83"/>
                    <w:p w14:paraId="39B26F09" w14:textId="012DBBDB" w:rsidR="001A3D83" w:rsidRPr="001A3D83" w:rsidRDefault="001A3D83" w:rsidP="001A3D83">
                      <w:r w:rsidRPr="001A3D83">
                        <w:t>Sincerely,</w:t>
                      </w:r>
                    </w:p>
                    <w:p w14:paraId="0D5A6CB6" w14:textId="77777777" w:rsidR="001A3D83" w:rsidRPr="001A3D83" w:rsidRDefault="001A3D83" w:rsidP="001A3D83"/>
                    <w:p w14:paraId="61093DAF" w14:textId="0579428B" w:rsidR="001A3D83" w:rsidRPr="001A3D83" w:rsidRDefault="00581C0D" w:rsidP="001A3D83">
                      <w:pPr>
                        <w:pStyle w:val="Heading3"/>
                      </w:pPr>
                      <w:r>
                        <w:t>Lakshya Rana</w:t>
                      </w:r>
                    </w:p>
                    <w:p w14:paraId="3A904BED" w14:textId="12AEDD29" w:rsidR="002021A0" w:rsidRPr="001A3D83" w:rsidRDefault="00581C0D" w:rsidP="001A3D83">
                      <w:r>
                        <w:t>Lakshya Rana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42956BC" w14:textId="27852B90" w:rsidR="002021A0" w:rsidRDefault="001A3D83" w:rsidP="002021A0">
      <w:pPr>
        <w:pStyle w:val="Title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89" behindDoc="1" locked="1" layoutInCell="1" allowOverlap="1" wp14:anchorId="471D92CC" wp14:editId="549579D8">
                <wp:simplePos x="0" y="0"/>
                <wp:positionH relativeFrom="page">
                  <wp:posOffset>2350135</wp:posOffset>
                </wp:positionH>
                <wp:positionV relativeFrom="page">
                  <wp:posOffset>1380490</wp:posOffset>
                </wp:positionV>
                <wp:extent cx="0" cy="8284464"/>
                <wp:effectExtent l="0" t="0" r="38100" b="21590"/>
                <wp:wrapNone/>
                <wp:docPr id="1280424657" name="Straight Connector 20858588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446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BB36" id="Straight Connector 2085858823" o:spid="_x0000_s1026" alt="&quot;&quot;" style="position:absolute;z-index:-25163979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85.05pt,108.7pt" to="185.05pt,7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" strokecolor="#e8e8e8 [3214]" strokeweight=".2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581C0D">
        <w:rPr>
          <w:noProof/>
          <w14:textOutline w14:w="0" w14:cap="rnd" w14:cmpd="sng" w14:algn="ctr">
            <w14:noFill/>
            <w14:prstDash w14:val="solid"/>
            <w14:bevel/>
          </w14:textOutline>
        </w:rPr>
        <w:t>Lakshya Rana</w:t>
      </w:r>
    </w:p>
    <w:p w14:paraId="70F16E8B" w14:textId="62419B87" w:rsidR="002021A0" w:rsidRPr="002021A0" w:rsidRDefault="00581C0D" w:rsidP="002021A0">
      <w:pPr>
        <w:pStyle w:val="Subtitle"/>
      </w:pPr>
      <w:r>
        <w:t>Java Developer</w:t>
      </w:r>
    </w:p>
    <w:p w14:paraId="792ABB43" w14:textId="77777777" w:rsidR="00130AC8" w:rsidRPr="008A4B9E" w:rsidRDefault="00130AC8">
      <w:pPr>
        <w:rPr>
          <w:rFonts w:ascii="Lato" w:hAnsi="Lato"/>
        </w:rPr>
      </w:pPr>
    </w:p>
    <w:sectPr w:rsidR="00130AC8" w:rsidRPr="008A4B9E" w:rsidSect="00E726D4">
      <w:pgSz w:w="12240" w:h="15800" w:code="1"/>
      <w:pgMar w:top="432" w:right="720" w:bottom="720" w:left="720" w:header="706" w:footer="706" w:gutter="0"/>
      <w:pgBorders w:offsetFrom="page">
        <w:top w:val="single" w:sz="48" w:space="0" w:color="auto"/>
        <w:bottom w:val="single" w:sz="48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morantGaramond-Medium">
    <w:altName w:val="Calibri"/>
    <w:charset w:val="00"/>
    <w:family w:val="auto"/>
    <w:pitch w:val="variable"/>
    <w:sig w:usb0="A00002FF" w:usb1="0001E07B" w:usb2="0000002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3275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EFA7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3"/>
  </w:num>
  <w:num w:numId="2" w16cid:durableId="1653171619">
    <w:abstractNumId w:val="4"/>
  </w:num>
  <w:num w:numId="3" w16cid:durableId="950356249">
    <w:abstractNumId w:val="2"/>
  </w:num>
  <w:num w:numId="4" w16cid:durableId="1735736264">
    <w:abstractNumId w:val="5"/>
  </w:num>
  <w:num w:numId="5" w16cid:durableId="1458259535">
    <w:abstractNumId w:val="6"/>
  </w:num>
  <w:num w:numId="6" w16cid:durableId="1490630644">
    <w:abstractNumId w:val="1"/>
  </w:num>
  <w:num w:numId="7" w16cid:durableId="142056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0D"/>
    <w:rsid w:val="00000AFB"/>
    <w:rsid w:val="000121FE"/>
    <w:rsid w:val="00020262"/>
    <w:rsid w:val="0002207D"/>
    <w:rsid w:val="000260B4"/>
    <w:rsid w:val="00031AB2"/>
    <w:rsid w:val="00036133"/>
    <w:rsid w:val="000376D0"/>
    <w:rsid w:val="00037C55"/>
    <w:rsid w:val="00050A26"/>
    <w:rsid w:val="00054F97"/>
    <w:rsid w:val="0006054C"/>
    <w:rsid w:val="00063E45"/>
    <w:rsid w:val="00070D27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5170"/>
    <w:rsid w:val="000C2682"/>
    <w:rsid w:val="000D5625"/>
    <w:rsid w:val="000E6429"/>
    <w:rsid w:val="000F0194"/>
    <w:rsid w:val="000F1AE2"/>
    <w:rsid w:val="000F6566"/>
    <w:rsid w:val="000F7667"/>
    <w:rsid w:val="000F767E"/>
    <w:rsid w:val="000F7D99"/>
    <w:rsid w:val="00102018"/>
    <w:rsid w:val="00120006"/>
    <w:rsid w:val="0012147B"/>
    <w:rsid w:val="00122175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3B52"/>
    <w:rsid w:val="001441BB"/>
    <w:rsid w:val="0014544E"/>
    <w:rsid w:val="0014782C"/>
    <w:rsid w:val="00152C30"/>
    <w:rsid w:val="00155D29"/>
    <w:rsid w:val="00162AD3"/>
    <w:rsid w:val="0017256B"/>
    <w:rsid w:val="00172F50"/>
    <w:rsid w:val="00174385"/>
    <w:rsid w:val="00177CBE"/>
    <w:rsid w:val="00186678"/>
    <w:rsid w:val="001A08B7"/>
    <w:rsid w:val="001A3C3D"/>
    <w:rsid w:val="001A3D83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4B92"/>
    <w:rsid w:val="00264FFA"/>
    <w:rsid w:val="002714A9"/>
    <w:rsid w:val="00273B80"/>
    <w:rsid w:val="00276B01"/>
    <w:rsid w:val="0028153A"/>
    <w:rsid w:val="00281542"/>
    <w:rsid w:val="002819FD"/>
    <w:rsid w:val="00287019"/>
    <w:rsid w:val="00293782"/>
    <w:rsid w:val="0029441D"/>
    <w:rsid w:val="00296E25"/>
    <w:rsid w:val="002976DA"/>
    <w:rsid w:val="002B3FF0"/>
    <w:rsid w:val="002D0BFD"/>
    <w:rsid w:val="002D3ED4"/>
    <w:rsid w:val="00311D05"/>
    <w:rsid w:val="00312EFA"/>
    <w:rsid w:val="00314AC7"/>
    <w:rsid w:val="00332E68"/>
    <w:rsid w:val="00340EA1"/>
    <w:rsid w:val="00341805"/>
    <w:rsid w:val="00341BFB"/>
    <w:rsid w:val="00342D20"/>
    <w:rsid w:val="003457B8"/>
    <w:rsid w:val="00351E96"/>
    <w:rsid w:val="00357D29"/>
    <w:rsid w:val="00360784"/>
    <w:rsid w:val="003615F4"/>
    <w:rsid w:val="00366618"/>
    <w:rsid w:val="00371308"/>
    <w:rsid w:val="0037218D"/>
    <w:rsid w:val="003734AB"/>
    <w:rsid w:val="00373C83"/>
    <w:rsid w:val="003851E2"/>
    <w:rsid w:val="00390ACF"/>
    <w:rsid w:val="003919F8"/>
    <w:rsid w:val="00393CDF"/>
    <w:rsid w:val="003957F8"/>
    <w:rsid w:val="003A0613"/>
    <w:rsid w:val="003A65B7"/>
    <w:rsid w:val="003A7CE3"/>
    <w:rsid w:val="003B1DC7"/>
    <w:rsid w:val="003B526C"/>
    <w:rsid w:val="003C0C1C"/>
    <w:rsid w:val="003C5693"/>
    <w:rsid w:val="003C700B"/>
    <w:rsid w:val="003C76A7"/>
    <w:rsid w:val="003E2A13"/>
    <w:rsid w:val="003E3CD8"/>
    <w:rsid w:val="003F17FA"/>
    <w:rsid w:val="003F6594"/>
    <w:rsid w:val="004005D1"/>
    <w:rsid w:val="00404A3D"/>
    <w:rsid w:val="00405777"/>
    <w:rsid w:val="0041167F"/>
    <w:rsid w:val="00412290"/>
    <w:rsid w:val="00413B81"/>
    <w:rsid w:val="00414F88"/>
    <w:rsid w:val="00415E9D"/>
    <w:rsid w:val="00416C65"/>
    <w:rsid w:val="00422B51"/>
    <w:rsid w:val="00424D16"/>
    <w:rsid w:val="00426E33"/>
    <w:rsid w:val="004312BA"/>
    <w:rsid w:val="00436379"/>
    <w:rsid w:val="004612D6"/>
    <w:rsid w:val="00470088"/>
    <w:rsid w:val="00474207"/>
    <w:rsid w:val="004752EC"/>
    <w:rsid w:val="004761A2"/>
    <w:rsid w:val="0047622B"/>
    <w:rsid w:val="00486223"/>
    <w:rsid w:val="00495521"/>
    <w:rsid w:val="004A633B"/>
    <w:rsid w:val="004B0444"/>
    <w:rsid w:val="004B28F6"/>
    <w:rsid w:val="004D364F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507D2"/>
    <w:rsid w:val="00551038"/>
    <w:rsid w:val="00562236"/>
    <w:rsid w:val="00570F10"/>
    <w:rsid w:val="00571562"/>
    <w:rsid w:val="00581C0D"/>
    <w:rsid w:val="00583A8B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7353"/>
    <w:rsid w:val="005E4A0C"/>
    <w:rsid w:val="005F14F4"/>
    <w:rsid w:val="005F5849"/>
    <w:rsid w:val="006015A8"/>
    <w:rsid w:val="006111D1"/>
    <w:rsid w:val="00627128"/>
    <w:rsid w:val="006317AA"/>
    <w:rsid w:val="006334CA"/>
    <w:rsid w:val="006513EF"/>
    <w:rsid w:val="00652941"/>
    <w:rsid w:val="00654BFC"/>
    <w:rsid w:val="006602EF"/>
    <w:rsid w:val="00660AF1"/>
    <w:rsid w:val="00662CEA"/>
    <w:rsid w:val="0066642A"/>
    <w:rsid w:val="0066750D"/>
    <w:rsid w:val="00670CAA"/>
    <w:rsid w:val="00673510"/>
    <w:rsid w:val="00675321"/>
    <w:rsid w:val="00681E17"/>
    <w:rsid w:val="00684D43"/>
    <w:rsid w:val="00685182"/>
    <w:rsid w:val="006878BB"/>
    <w:rsid w:val="00690354"/>
    <w:rsid w:val="00692C8F"/>
    <w:rsid w:val="00695B02"/>
    <w:rsid w:val="00695B2B"/>
    <w:rsid w:val="00696686"/>
    <w:rsid w:val="006A5877"/>
    <w:rsid w:val="006C124E"/>
    <w:rsid w:val="006C1F35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40BAE"/>
    <w:rsid w:val="00743B70"/>
    <w:rsid w:val="00747901"/>
    <w:rsid w:val="00750048"/>
    <w:rsid w:val="00757556"/>
    <w:rsid w:val="007646B0"/>
    <w:rsid w:val="00775D21"/>
    <w:rsid w:val="00775EA9"/>
    <w:rsid w:val="00792B8D"/>
    <w:rsid w:val="007B62C3"/>
    <w:rsid w:val="007C4D48"/>
    <w:rsid w:val="007D0B2B"/>
    <w:rsid w:val="007D77FB"/>
    <w:rsid w:val="007E1764"/>
    <w:rsid w:val="007F3F8E"/>
    <w:rsid w:val="007F4BC9"/>
    <w:rsid w:val="007F5AC2"/>
    <w:rsid w:val="007F5F4B"/>
    <w:rsid w:val="00800785"/>
    <w:rsid w:val="00807660"/>
    <w:rsid w:val="0081098A"/>
    <w:rsid w:val="00817A88"/>
    <w:rsid w:val="008209AB"/>
    <w:rsid w:val="008209E6"/>
    <w:rsid w:val="00821F4A"/>
    <w:rsid w:val="00823D01"/>
    <w:rsid w:val="00825097"/>
    <w:rsid w:val="00840BA0"/>
    <w:rsid w:val="00842EBF"/>
    <w:rsid w:val="00844EB5"/>
    <w:rsid w:val="008453E2"/>
    <w:rsid w:val="00845B87"/>
    <w:rsid w:val="00846BAE"/>
    <w:rsid w:val="00851830"/>
    <w:rsid w:val="00852520"/>
    <w:rsid w:val="00856E18"/>
    <w:rsid w:val="008644D4"/>
    <w:rsid w:val="008657C2"/>
    <w:rsid w:val="0087168D"/>
    <w:rsid w:val="00872564"/>
    <w:rsid w:val="008809F5"/>
    <w:rsid w:val="00884DFD"/>
    <w:rsid w:val="008854CA"/>
    <w:rsid w:val="008903DC"/>
    <w:rsid w:val="00894087"/>
    <w:rsid w:val="00894889"/>
    <w:rsid w:val="00894A60"/>
    <w:rsid w:val="008A1BC9"/>
    <w:rsid w:val="008A4B9E"/>
    <w:rsid w:val="008B2E7E"/>
    <w:rsid w:val="008B68EE"/>
    <w:rsid w:val="008B7C66"/>
    <w:rsid w:val="008C0071"/>
    <w:rsid w:val="008E5A10"/>
    <w:rsid w:val="008E6586"/>
    <w:rsid w:val="00913467"/>
    <w:rsid w:val="0091453B"/>
    <w:rsid w:val="00926224"/>
    <w:rsid w:val="00926314"/>
    <w:rsid w:val="0092647F"/>
    <w:rsid w:val="00930665"/>
    <w:rsid w:val="009320AB"/>
    <w:rsid w:val="00944C71"/>
    <w:rsid w:val="009467DC"/>
    <w:rsid w:val="00962AA5"/>
    <w:rsid w:val="00974714"/>
    <w:rsid w:val="00981D62"/>
    <w:rsid w:val="009877FA"/>
    <w:rsid w:val="00990BBA"/>
    <w:rsid w:val="00990E3E"/>
    <w:rsid w:val="00992C51"/>
    <w:rsid w:val="00993EB5"/>
    <w:rsid w:val="00996D66"/>
    <w:rsid w:val="009A015E"/>
    <w:rsid w:val="009A20AE"/>
    <w:rsid w:val="009A5D5A"/>
    <w:rsid w:val="009B1BD2"/>
    <w:rsid w:val="009B1CAB"/>
    <w:rsid w:val="009B5995"/>
    <w:rsid w:val="009C089C"/>
    <w:rsid w:val="009D0CF3"/>
    <w:rsid w:val="009D5BCD"/>
    <w:rsid w:val="009E470D"/>
    <w:rsid w:val="009F156B"/>
    <w:rsid w:val="00A07DAF"/>
    <w:rsid w:val="00A10018"/>
    <w:rsid w:val="00A12AA4"/>
    <w:rsid w:val="00A171E5"/>
    <w:rsid w:val="00A248B9"/>
    <w:rsid w:val="00A34D96"/>
    <w:rsid w:val="00A41E09"/>
    <w:rsid w:val="00A43BA5"/>
    <w:rsid w:val="00A46812"/>
    <w:rsid w:val="00A52F43"/>
    <w:rsid w:val="00A63446"/>
    <w:rsid w:val="00A7031A"/>
    <w:rsid w:val="00A70C19"/>
    <w:rsid w:val="00A74937"/>
    <w:rsid w:val="00A80BB9"/>
    <w:rsid w:val="00A93689"/>
    <w:rsid w:val="00AA6843"/>
    <w:rsid w:val="00AB49A9"/>
    <w:rsid w:val="00AC14E1"/>
    <w:rsid w:val="00AE3DA4"/>
    <w:rsid w:val="00AE3FD6"/>
    <w:rsid w:val="00AE6532"/>
    <w:rsid w:val="00AE67B1"/>
    <w:rsid w:val="00AE76D3"/>
    <w:rsid w:val="00AE7D1B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766A4"/>
    <w:rsid w:val="00B76A14"/>
    <w:rsid w:val="00B84DF4"/>
    <w:rsid w:val="00B860C1"/>
    <w:rsid w:val="00B8767E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433F"/>
    <w:rsid w:val="00C10E20"/>
    <w:rsid w:val="00C12E71"/>
    <w:rsid w:val="00C166DF"/>
    <w:rsid w:val="00C228E5"/>
    <w:rsid w:val="00C40F51"/>
    <w:rsid w:val="00C41C6F"/>
    <w:rsid w:val="00C554D5"/>
    <w:rsid w:val="00C57D1E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3DC1"/>
    <w:rsid w:val="00CD5114"/>
    <w:rsid w:val="00CD649A"/>
    <w:rsid w:val="00D076BB"/>
    <w:rsid w:val="00D14367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80DB4"/>
    <w:rsid w:val="00D85B4D"/>
    <w:rsid w:val="00DA0991"/>
    <w:rsid w:val="00DB632E"/>
    <w:rsid w:val="00DC028F"/>
    <w:rsid w:val="00DC11A4"/>
    <w:rsid w:val="00DC3F42"/>
    <w:rsid w:val="00DC5165"/>
    <w:rsid w:val="00DC73ED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509A5"/>
    <w:rsid w:val="00E51966"/>
    <w:rsid w:val="00E54CD7"/>
    <w:rsid w:val="00E54DC5"/>
    <w:rsid w:val="00E63269"/>
    <w:rsid w:val="00E726D4"/>
    <w:rsid w:val="00E7420F"/>
    <w:rsid w:val="00E77FA7"/>
    <w:rsid w:val="00E81DFB"/>
    <w:rsid w:val="00E82B98"/>
    <w:rsid w:val="00EA0F2B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4788"/>
    <w:rsid w:val="00F25507"/>
    <w:rsid w:val="00F35DEF"/>
    <w:rsid w:val="00F37494"/>
    <w:rsid w:val="00F377FF"/>
    <w:rsid w:val="00F455D0"/>
    <w:rsid w:val="00F52F0F"/>
    <w:rsid w:val="00F55FB9"/>
    <w:rsid w:val="00F57AA1"/>
    <w:rsid w:val="00F66D6B"/>
    <w:rsid w:val="00F707AA"/>
    <w:rsid w:val="00F7324A"/>
    <w:rsid w:val="00F73987"/>
    <w:rsid w:val="00F758FF"/>
    <w:rsid w:val="00F85EC5"/>
    <w:rsid w:val="00F92098"/>
    <w:rsid w:val="00FA2B14"/>
    <w:rsid w:val="00FA5C36"/>
    <w:rsid w:val="00FA75D8"/>
    <w:rsid w:val="00FA7EFA"/>
    <w:rsid w:val="00FE3721"/>
    <w:rsid w:val="00FE4CEB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6C9F"/>
  <w15:chartTrackingRefBased/>
  <w15:docId w15:val="{3ED506D3-0313-4A04-85AD-19BDD047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A3D83"/>
    <w:pPr>
      <w:spacing w:line="280" w:lineRule="exact"/>
    </w:pPr>
    <w:rPr>
      <w:rFonts w:asciiTheme="minorHAnsi" w:eastAsiaTheme="minorEastAsia" w:hAnsiTheme="minorHAnsi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6D4"/>
    <w:pPr>
      <w:spacing w:line="360" w:lineRule="auto"/>
      <w:ind w:right="-187"/>
      <w:outlineLvl w:val="0"/>
    </w:pPr>
    <w:rPr>
      <w:rFonts w:asciiTheme="majorHAnsi" w:hAnsiTheme="majorHAnsi" w:cs="Times New Roman (Body CS)"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3D83"/>
    <w:pPr>
      <w:tabs>
        <w:tab w:val="right" w:pos="10800"/>
      </w:tabs>
      <w:contextualSpacing/>
      <w:jc w:val="right"/>
      <w:outlineLvl w:val="1"/>
    </w:pPr>
    <w:rPr>
      <w:rFonts w:eastAsiaTheme="minorHAnsi"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5521"/>
    <w:pPr>
      <w:spacing w:after="80" w:line="216" w:lineRule="auto"/>
      <w:ind w:left="-144" w:right="-144" w:firstLine="144"/>
      <w:contextualSpacing/>
      <w:jc w:val="both"/>
      <w:outlineLvl w:val="2"/>
    </w:pPr>
    <w:rPr>
      <w:rFonts w:asciiTheme="majorHAnsi" w:eastAsiaTheme="minorHAnsi" w:hAnsiTheme="majorHAnsi"/>
      <w:iCs/>
      <w:sz w:val="4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72564"/>
    <w:pPr>
      <w:keepNext/>
      <w:keepLines/>
      <w:pBdr>
        <w:bottom w:val="single" w:sz="2" w:space="1" w:color="E8E8E8" w:themeColor="background2"/>
      </w:pBdr>
      <w:jc w:val="right"/>
      <w:outlineLvl w:val="3"/>
    </w:pPr>
    <w:rPr>
      <w:rFonts w:asciiTheme="majorHAnsi" w:eastAsiaTheme="majorEastAsia" w:hAnsiTheme="majorHAnsi" w:cstheme="majorBidi"/>
      <w:iCs/>
      <w:caps/>
      <w:spacing w:val="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26D4"/>
    <w:pPr>
      <w:spacing w:after="120" w:line="240" w:lineRule="auto"/>
      <w:ind w:left="-144" w:right="-216" w:firstLine="144"/>
    </w:pPr>
    <w:rPr>
      <w:rFonts w:asciiTheme="majorHAnsi" w:hAnsiTheme="majorHAnsi"/>
      <w:spacing w:val="40"/>
      <w:sz w:val="7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E726D4"/>
    <w:rPr>
      <w:rFonts w:asciiTheme="majorHAnsi" w:eastAsiaTheme="minorEastAsia" w:hAnsiTheme="majorHAnsi"/>
      <w:spacing w:val="40"/>
      <w:sz w:val="70"/>
      <w:szCs w:val="6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83"/>
    <w:pPr>
      <w:pBdr>
        <w:bottom w:val="single" w:sz="18" w:space="1" w:color="auto"/>
      </w:pBdr>
      <w:spacing w:after="120" w:line="276" w:lineRule="auto"/>
      <w:ind w:left="-144" w:right="-216" w:firstLine="144"/>
      <w:jc w:val="right"/>
    </w:pPr>
    <w:rPr>
      <w:rFonts w:asciiTheme="majorHAnsi" w:eastAsiaTheme="minorHAnsi" w:hAnsiTheme="majorHAnsi"/>
      <w:color w:val="000000" w:themeColor="text1"/>
      <w:spacing w:val="40"/>
      <w:sz w:val="24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1A3D83"/>
    <w:rPr>
      <w:rFonts w:asciiTheme="majorHAnsi" w:hAnsiTheme="majorHAnsi"/>
      <w:color w:val="000000" w:themeColor="text1"/>
      <w:spacing w:val="40"/>
      <w:szCs w:val="2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E726D4"/>
    <w:rPr>
      <w:rFonts w:asciiTheme="majorHAnsi" w:eastAsiaTheme="minorEastAsia" w:hAnsiTheme="majorHAnsi" w:cs="Times New Roman (Body CS)"/>
      <w:caps/>
      <w:spacing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3D83"/>
    <w:rPr>
      <w:rFonts w:asciiTheme="minorHAnsi" w:hAnsiTheme="minorHAnsi"/>
      <w:bCs/>
      <w:sz w:val="1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5521"/>
    <w:rPr>
      <w:rFonts w:asciiTheme="majorHAnsi" w:hAnsiTheme="majorHAnsi"/>
      <w:iCs/>
      <w:sz w:val="40"/>
      <w:szCs w:val="20"/>
      <w:lang w:val="en-US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E726D4"/>
    <w:pPr>
      <w:spacing w:line="312" w:lineRule="auto"/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57D1E"/>
    <w:rPr>
      <w:rFonts w:asciiTheme="majorHAnsi" w:eastAsiaTheme="majorEastAsia" w:hAnsiTheme="majorHAnsi" w:cstheme="majorBidi"/>
      <w:iCs/>
      <w:caps/>
      <w:spacing w:val="30"/>
      <w:lang w:val="en-US"/>
    </w:rPr>
  </w:style>
  <w:style w:type="paragraph" w:customStyle="1" w:styleId="Normalright">
    <w:name w:val="Normal right"/>
    <w:basedOn w:val="Normal"/>
    <w:semiHidden/>
    <w:qFormat/>
    <w:rsid w:val="00872564"/>
    <w:pPr>
      <w:jc w:val="right"/>
    </w:pPr>
  </w:style>
  <w:style w:type="character" w:styleId="Emphasis">
    <w:name w:val="Emphasis"/>
    <w:uiPriority w:val="20"/>
    <w:qFormat/>
    <w:rsid w:val="00872564"/>
    <w:rPr>
      <w:i w:val="0"/>
      <w:iCs/>
      <w:caps/>
      <w:smallCaps w:val="0"/>
    </w:rPr>
  </w:style>
  <w:style w:type="paragraph" w:styleId="NoSpacing">
    <w:name w:val="No Spacing"/>
    <w:uiPriority w:val="1"/>
    <w:qFormat/>
    <w:rsid w:val="00C57D1E"/>
    <w:pPr>
      <w:spacing w:line="192" w:lineRule="auto"/>
    </w:pPr>
    <w:rPr>
      <w:rFonts w:asciiTheme="minorHAnsi" w:eastAsiaTheme="minorEastAsia" w:hAnsiTheme="minorHAnsi"/>
      <w:sz w:val="18"/>
      <w:lang w:val="en-US"/>
    </w:rPr>
  </w:style>
  <w:style w:type="paragraph" w:styleId="ListNumber">
    <w:name w:val="List Number"/>
    <w:basedOn w:val="Normal"/>
    <w:uiPriority w:val="99"/>
    <w:rsid w:val="001A3D83"/>
    <w:pPr>
      <w:numPr>
        <w:numId w:val="7"/>
      </w:numPr>
      <w:spacing w:before="8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r\AppData\Roaming\Microsoft\Templates\Operations%20manager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30">
      <a:majorFont>
        <a:latin typeface="Baskerville Old Face"/>
        <a:ea typeface=""/>
        <a:cs typeface=""/>
      </a:majorFont>
      <a:minorFont>
        <a:latin typeface="Kaling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Operations manager cover letter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rana</dc:creator>
  <cp:keywords/>
  <dc:description/>
  <cp:lastModifiedBy>Lakshya Rana_38</cp:lastModifiedBy>
  <cp:revision>1</cp:revision>
  <cp:lastPrinted>2022-10-10T09:09:00Z</cp:lastPrinted>
  <dcterms:created xsi:type="dcterms:W3CDTF">2025-05-08T12:21:00Z</dcterms:created>
  <dcterms:modified xsi:type="dcterms:W3CDTF">2025-05-08T12:51:00Z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